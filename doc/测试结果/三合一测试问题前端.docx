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推荐人为空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登录的时验证码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找回密码 没有返回登录按钮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注册的时候 没有同意也能注册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修改资料 各项的验证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注册的时候 校验。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7 </w:t>
      </w:r>
      <w:r>
        <w:drawing>
          <wp:inline distT="0" distB="0" distL="114300" distR="114300">
            <wp:extent cx="5047615" cy="7524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8 </w:t>
      </w:r>
      <w:r>
        <w:drawing>
          <wp:inline distT="0" distB="0" distL="114300" distR="114300">
            <wp:extent cx="326644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9 </w:t>
      </w:r>
      <w:r>
        <w:drawing>
          <wp:inline distT="0" distB="0" distL="114300" distR="114300">
            <wp:extent cx="3028315" cy="18573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10 </w:t>
      </w:r>
      <w:r>
        <w:drawing>
          <wp:inline distT="0" distB="0" distL="114300" distR="114300">
            <wp:extent cx="5269230" cy="153543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点击查看</w:t>
      </w:r>
      <w:r>
        <w:rPr>
          <w:rFonts w:hint="eastAsia"/>
          <w:lang w:val="en-US" w:eastAsia="zh-CN"/>
        </w:rPr>
        <w:t xml:space="preserve"> 弹出窗口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11 </w:t>
      </w:r>
      <w:r>
        <w:drawing>
          <wp:inline distT="0" distB="0" distL="114300" distR="114300">
            <wp:extent cx="5269865" cy="1289685"/>
            <wp:effectExtent l="0" t="0" r="698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追加一个订单状态</w:t>
      </w:r>
      <w:r>
        <w:rPr>
          <w:rFonts w:hint="eastAsia"/>
          <w:lang w:val="en-US" w:eastAsia="zh-CN"/>
        </w:rPr>
        <w:t xml:space="preserve"> 显示是否完成。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12 </w:t>
      </w:r>
      <w:r>
        <w:drawing>
          <wp:inline distT="0" distB="0" distL="114300" distR="114300">
            <wp:extent cx="5266055" cy="1276350"/>
            <wp:effectExtent l="0" t="0" r="1079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审核通知没有内容。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提供帮助 出局金额 没有加上。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14接受帮助出局金额 没有扣掉。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55E23"/>
    <w:rsid w:val="04F2364D"/>
    <w:rsid w:val="069543A4"/>
    <w:rsid w:val="09335F88"/>
    <w:rsid w:val="09A14B78"/>
    <w:rsid w:val="0AC568B2"/>
    <w:rsid w:val="0B831407"/>
    <w:rsid w:val="0BEC709C"/>
    <w:rsid w:val="0DA96CA9"/>
    <w:rsid w:val="141A1942"/>
    <w:rsid w:val="14F77FFF"/>
    <w:rsid w:val="19F55E23"/>
    <w:rsid w:val="1C215235"/>
    <w:rsid w:val="1CE05AC9"/>
    <w:rsid w:val="1FE757E8"/>
    <w:rsid w:val="216E0470"/>
    <w:rsid w:val="29FF3FD1"/>
    <w:rsid w:val="2B8F3D5F"/>
    <w:rsid w:val="2C413AF7"/>
    <w:rsid w:val="2DEB2F03"/>
    <w:rsid w:val="2E27171A"/>
    <w:rsid w:val="35721177"/>
    <w:rsid w:val="35EF7456"/>
    <w:rsid w:val="3FE85AE0"/>
    <w:rsid w:val="46F573F5"/>
    <w:rsid w:val="4B276755"/>
    <w:rsid w:val="4E1C2343"/>
    <w:rsid w:val="500B4873"/>
    <w:rsid w:val="50CB2502"/>
    <w:rsid w:val="57F63C57"/>
    <w:rsid w:val="58AE0E44"/>
    <w:rsid w:val="5A255CC1"/>
    <w:rsid w:val="5B7C6B7E"/>
    <w:rsid w:val="5D107998"/>
    <w:rsid w:val="5E570491"/>
    <w:rsid w:val="62622FB0"/>
    <w:rsid w:val="641F1048"/>
    <w:rsid w:val="646857E3"/>
    <w:rsid w:val="65A83A16"/>
    <w:rsid w:val="666A6C7D"/>
    <w:rsid w:val="67AA2FD5"/>
    <w:rsid w:val="6E2D468E"/>
    <w:rsid w:val="77233E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2016-09-21T03:43:00Z</dcterms:created>
  <dc:creator>admin</dc:creator>
  <cp:lastModifiedBy>admin</cp:lastModifiedBy>
  <dcterms:modified xsi:type="dcterms:W3CDTF">2016-09-21T07:20:59Z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
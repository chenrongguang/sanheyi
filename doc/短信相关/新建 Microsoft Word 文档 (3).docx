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5E" w:rsidRDefault="002C5E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您好，您的善心币账户与</w:t>
      </w:r>
      <w:r>
        <w:rPr>
          <w:sz w:val="28"/>
          <w:szCs w:val="28"/>
        </w:rPr>
        <w:t>09/20 13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54</w:t>
      </w:r>
      <w:r>
        <w:rPr>
          <w:rFonts w:hint="eastAsia"/>
          <w:sz w:val="28"/>
          <w:szCs w:val="28"/>
        </w:rPr>
        <w:t>成功充值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个，如有疑问，请联系服务中心。</w:t>
      </w:r>
    </w:p>
    <w:p w:rsidR="002C5E5E" w:rsidRDefault="002C5E5E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您的信息已提交，系统正在处理，请留意后续的通知。</w:t>
      </w:r>
    </w:p>
    <w:p w:rsidR="002C5E5E" w:rsidRPr="00277266" w:rsidRDefault="002C5E5E">
      <w:pPr>
        <w:numPr>
          <w:ilvl w:val="0"/>
          <w:numId w:val="1"/>
        </w:numPr>
        <w:rPr>
          <w:sz w:val="28"/>
          <w:szCs w:val="28"/>
        </w:rPr>
      </w:pPr>
      <w:r w:rsidRPr="00277266">
        <w:rPr>
          <w:rFonts w:eastAsia="Times New Roman"/>
          <w:sz w:val="28"/>
          <w:szCs w:val="28"/>
        </w:rPr>
        <w:t>{</w:t>
      </w:r>
      <w:r w:rsidRPr="00277266">
        <w:rPr>
          <w:rFonts w:hint="eastAsia"/>
          <w:sz w:val="28"/>
          <w:szCs w:val="28"/>
        </w:rPr>
        <w:t>善心汇</w:t>
      </w:r>
      <w:r w:rsidRPr="00277266">
        <w:rPr>
          <w:sz w:val="28"/>
          <w:szCs w:val="28"/>
        </w:rPr>
        <w:t>}</w:t>
      </w:r>
      <w:r w:rsidRPr="00277266">
        <w:rPr>
          <w:rFonts w:hint="eastAsia"/>
          <w:sz w:val="28"/>
          <w:szCs w:val="28"/>
        </w:rPr>
        <w:t>您的验证码是</w:t>
      </w:r>
      <w:r w:rsidRPr="00277266">
        <w:rPr>
          <w:sz w:val="28"/>
          <w:szCs w:val="28"/>
        </w:rPr>
        <w:t>3193</w:t>
      </w:r>
      <w:r w:rsidRPr="00277266">
        <w:rPr>
          <w:rFonts w:hint="eastAsia"/>
          <w:sz w:val="28"/>
          <w:szCs w:val="28"/>
        </w:rPr>
        <w:t>，正在进行善心汇验证，</w:t>
      </w:r>
      <w:r w:rsidRPr="00277266">
        <w:rPr>
          <w:sz w:val="28"/>
          <w:szCs w:val="28"/>
        </w:rPr>
        <w:t>10</w:t>
      </w:r>
      <w:r w:rsidRPr="00277266">
        <w:rPr>
          <w:rFonts w:hint="eastAsia"/>
          <w:sz w:val="28"/>
          <w:szCs w:val="28"/>
        </w:rPr>
        <w:t>分钟内有效。</w:t>
      </w:r>
    </w:p>
    <w:p w:rsidR="002C5E5E" w:rsidRDefault="002C5E5E">
      <w:pPr>
        <w:numPr>
          <w:ilvl w:val="0"/>
          <w:numId w:val="1"/>
        </w:num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亲爱的会员，您申请的订单已成功匹配，请登录系统后台查看处理，任何索要验证码的都是骗子，请勿轻信系统以外的信息。</w:t>
      </w:r>
    </w:p>
    <w:p w:rsidR="002C5E5E" w:rsidRDefault="002C5E5E">
      <w:pPr>
        <w:numPr>
          <w:ilvl w:val="0"/>
          <w:numId w:val="1"/>
        </w:num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您好，您的善心币账户与</w:t>
      </w:r>
      <w:r>
        <w:rPr>
          <w:sz w:val="28"/>
          <w:szCs w:val="28"/>
        </w:rPr>
        <w:t>09/04 19:17</w:t>
      </w:r>
      <w:r>
        <w:rPr>
          <w:rFonts w:hint="eastAsia"/>
          <w:sz w:val="28"/>
          <w:szCs w:val="28"/>
        </w:rPr>
        <w:t>成功扣除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个，如有疑问，请联系服务中心。</w:t>
      </w:r>
    </w:p>
    <w:p w:rsidR="002C5E5E" w:rsidRDefault="002C5E5E">
      <w:pPr>
        <w:numPr>
          <w:ilvl w:val="0"/>
          <w:numId w:val="1"/>
        </w:num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亲爱的会员，您申请的订单已成功匹配，请登录系统后台查看处理，任何索要验证码的都是骗子，请勿轻信系统以外的信息。</w:t>
      </w:r>
    </w:p>
    <w:p w:rsidR="002C5E5E" w:rsidRDefault="002C5E5E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您的信息已提交，系统正在处理，请留意后续的通知。</w:t>
      </w:r>
    </w:p>
    <w:p w:rsidR="002C5E5E" w:rsidRDefault="002C5E5E">
      <w:pPr>
        <w:numPr>
          <w:ilvl w:val="0"/>
          <w:numId w:val="1"/>
        </w:num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}xx</w:t>
      </w:r>
      <w:r>
        <w:rPr>
          <w:rFonts w:hint="eastAsia"/>
          <w:sz w:val="28"/>
          <w:szCs w:val="28"/>
        </w:rPr>
        <w:t>，您好，恭喜注册成功，欢迎成为我们的注册会员，账户激活后更多精彩。</w:t>
      </w:r>
    </w:p>
    <w:p w:rsidR="002C5E5E" w:rsidRDefault="002C5E5E"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您的账户于</w:t>
      </w:r>
      <w:r>
        <w:rPr>
          <w:sz w:val="28"/>
          <w:szCs w:val="28"/>
        </w:rPr>
        <w:t>08/19 14:07</w:t>
      </w:r>
      <w:r>
        <w:rPr>
          <w:rFonts w:hint="eastAsia"/>
          <w:sz w:val="28"/>
          <w:szCs w:val="28"/>
        </w:rPr>
        <w:t>成功激活。</w:t>
      </w:r>
    </w:p>
    <w:p w:rsidR="002C5E5E" w:rsidRDefault="002C5E5E"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您好，您的善心币账户于</w:t>
      </w:r>
      <w:r>
        <w:rPr>
          <w:sz w:val="28"/>
          <w:szCs w:val="28"/>
        </w:rPr>
        <w:t>08/20 14:11</w:t>
      </w:r>
      <w:r>
        <w:rPr>
          <w:rFonts w:hint="eastAsia"/>
          <w:sz w:val="28"/>
          <w:szCs w:val="28"/>
        </w:rPr>
        <w:t>成功扣除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个，如有疑问，请联系服务中心。</w:t>
      </w:r>
      <w:bookmarkStart w:id="0" w:name="_GoBack"/>
      <w:bookmarkEnd w:id="0"/>
    </w:p>
    <w:p w:rsidR="002C5E5E" w:rsidRDefault="002C5E5E">
      <w:pPr>
        <w:numPr>
          <w:ilvl w:val="0"/>
          <w:numId w:val="1"/>
        </w:num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您好，您的资料已经审核通过，通过后无法自行修改任何资料，如需修改请联系服务中心。</w:t>
      </w:r>
    </w:p>
    <w:p w:rsidR="002C5E5E" w:rsidRDefault="002C5E5E"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您的信息已提交，系统正在处理，请留意后续的通知。</w:t>
      </w:r>
    </w:p>
    <w:p w:rsidR="002C5E5E" w:rsidRDefault="002C5E5E">
      <w:pPr>
        <w:rPr>
          <w:sz w:val="28"/>
          <w:szCs w:val="28"/>
        </w:rPr>
      </w:pPr>
      <w:r>
        <w:rPr>
          <w:sz w:val="28"/>
          <w:szCs w:val="28"/>
        </w:rPr>
        <w:t>8.{</w:t>
      </w:r>
      <w:r>
        <w:rPr>
          <w:rFonts w:hint="eastAsia"/>
          <w:sz w:val="28"/>
          <w:szCs w:val="28"/>
        </w:rPr>
        <w:t>善心汇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您好，您的善心币账户于</w:t>
      </w:r>
      <w:r>
        <w:rPr>
          <w:sz w:val="28"/>
          <w:szCs w:val="28"/>
        </w:rPr>
        <w:t>08/20 14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05</w:t>
      </w:r>
      <w:r>
        <w:rPr>
          <w:rFonts w:hint="eastAsia"/>
          <w:sz w:val="28"/>
          <w:szCs w:val="28"/>
        </w:rPr>
        <w:t>成功充值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个，如有疑问，请联系服务中心。</w:t>
      </w:r>
    </w:p>
    <w:sectPr w:rsidR="002C5E5E" w:rsidSect="00894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B5020"/>
    <w:multiLevelType w:val="singleLevel"/>
    <w:tmpl w:val="57EB5020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489C"/>
    <w:rsid w:val="00277266"/>
    <w:rsid w:val="002C5E5E"/>
    <w:rsid w:val="00622B88"/>
    <w:rsid w:val="0073702A"/>
    <w:rsid w:val="0089489C"/>
    <w:rsid w:val="00C91B87"/>
    <w:rsid w:val="0C7E715A"/>
    <w:rsid w:val="35EC2D36"/>
    <w:rsid w:val="5663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9C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83</Words>
  <Characters>474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timi</cp:lastModifiedBy>
  <cp:revision>2</cp:revision>
  <dcterms:created xsi:type="dcterms:W3CDTF">2014-10-29T12:08:00Z</dcterms:created>
  <dcterms:modified xsi:type="dcterms:W3CDTF">2016-09-28T14:13:00Z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